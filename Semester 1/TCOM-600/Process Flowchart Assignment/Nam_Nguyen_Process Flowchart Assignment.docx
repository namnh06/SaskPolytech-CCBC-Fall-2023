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C758" w14:textId="07FFE714" w:rsidR="00262FF7" w:rsidRPr="00262FF7" w:rsidRDefault="00262FF7" w:rsidP="00262FF7">
      <w:pPr>
        <w:pStyle w:val="Title"/>
        <w:rPr>
          <w:b/>
          <w:bCs/>
        </w:rPr>
      </w:pPr>
      <w:sdt>
        <w:sdtPr>
          <w:rPr>
            <w:b/>
            <w:bCs/>
            <w:sz w:val="36"/>
            <w:szCs w:val="36"/>
          </w:rPr>
          <w:alias w:val="Title"/>
          <w:tag w:val=""/>
          <w:id w:val="726351117"/>
          <w:placeholder>
            <w:docPart w:val="3B04EAD7BA36E44D988899646E11BE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262FF7">
            <w:rPr>
              <w:b/>
              <w:bCs/>
              <w:sz w:val="36"/>
              <w:szCs w:val="36"/>
            </w:rPr>
            <w:t>Process Flowchart Assignment</w:t>
          </w:r>
        </w:sdtContent>
      </w:sdt>
    </w:p>
    <w:p w14:paraId="13F2D434" w14:textId="1A3BED00" w:rsidR="00262FF7" w:rsidRPr="00262FF7" w:rsidRDefault="00262FF7" w:rsidP="004058F9">
      <w:pPr>
        <w:jc w:val="center"/>
        <w:rPr>
          <w:b/>
          <w:bCs/>
        </w:rPr>
      </w:pPr>
      <w:r w:rsidRPr="00262FF7">
        <w:rPr>
          <w:b/>
          <w:bCs/>
        </w:rPr>
        <w:t>Hai-Nam Nguyen, 000520322</w:t>
      </w:r>
    </w:p>
    <w:p w14:paraId="36D729D5" w14:textId="32522218" w:rsidR="004058F9" w:rsidRPr="004058F9" w:rsidRDefault="004058F9" w:rsidP="004058F9">
      <w:pPr>
        <w:jc w:val="center"/>
      </w:pPr>
      <w:r>
        <w:t>TCOM-600-003 Business Technology Communications</w:t>
      </w:r>
    </w:p>
    <w:p w14:paraId="6C9494C2" w14:textId="4D39E4AA" w:rsidR="003829B7" w:rsidRPr="00262FF7" w:rsidRDefault="004B64D0" w:rsidP="00262FF7">
      <w:pPr>
        <w:pStyle w:val="Title"/>
        <w:rPr>
          <w:b/>
          <w:bCs/>
        </w:rPr>
      </w:pPr>
      <w:r>
        <w:t xml:space="preserve">Instructor: </w:t>
      </w:r>
      <w:r w:rsidRPr="004B64D0">
        <w:rPr>
          <w:b/>
          <w:bCs/>
        </w:rPr>
        <w:t>Susan Burton</w:t>
      </w:r>
      <w:r w:rsidR="00F20282">
        <w:rPr>
          <w:b/>
          <w:bCs/>
        </w:rPr>
        <w:t xml:space="preserve">, </w:t>
      </w:r>
      <w:r w:rsidR="00F20282" w:rsidRPr="00F20282">
        <w:rPr>
          <w:b/>
          <w:bCs/>
        </w:rPr>
        <w:t>MSc, MA</w:t>
      </w:r>
    </w:p>
    <w:p w14:paraId="1D1566F3" w14:textId="77777777" w:rsidR="00A92B8C" w:rsidRDefault="008C5073" w:rsidP="008C5073">
      <w:pPr>
        <w:jc w:val="center"/>
      </w:pPr>
      <w:r>
        <w:t xml:space="preserve">2023/2024 Fall Semester </w:t>
      </w:r>
    </w:p>
    <w:p w14:paraId="34A0DCAC" w14:textId="77777777" w:rsidR="004058F9" w:rsidRDefault="004058F9" w:rsidP="004058F9">
      <w:pPr>
        <w:pStyle w:val="Title2"/>
      </w:pPr>
      <w:r>
        <w:t>Saskatchewan Polytechnic</w:t>
      </w:r>
    </w:p>
    <w:p w14:paraId="0F27DA4B" w14:textId="77777777" w:rsidR="006E23F1" w:rsidRDefault="006E23F1" w:rsidP="004058F9">
      <w:pPr>
        <w:pStyle w:val="Title2"/>
      </w:pPr>
    </w:p>
    <w:p w14:paraId="559B2968" w14:textId="7E09BB0D" w:rsidR="0072709A" w:rsidRDefault="0072709A" w:rsidP="008710D1">
      <w:pPr>
        <w:jc w:val="center"/>
      </w:pPr>
      <w:r>
        <w:t>Submitted:</w:t>
      </w:r>
    </w:p>
    <w:p w14:paraId="1CA9A290" w14:textId="646398C8" w:rsidR="00262FF7" w:rsidRDefault="002A34CA" w:rsidP="009E781D">
      <w:pPr>
        <w:jc w:val="center"/>
        <w:rPr>
          <w:b/>
          <w:bCs/>
        </w:rPr>
      </w:pPr>
      <w:r>
        <w:rPr>
          <w:b/>
          <w:bCs/>
        </w:rPr>
        <w:t>November</w:t>
      </w:r>
      <w:r w:rsidR="0072709A" w:rsidRPr="0062624A">
        <w:rPr>
          <w:b/>
          <w:bCs/>
        </w:rPr>
        <w:t xml:space="preserve"> </w:t>
      </w:r>
      <w:r w:rsidR="008F4151">
        <w:rPr>
          <w:b/>
          <w:bCs/>
        </w:rPr>
        <w:t>10th</w:t>
      </w:r>
      <w:r w:rsidR="0072709A" w:rsidRPr="0062624A">
        <w:rPr>
          <w:b/>
          <w:bCs/>
        </w:rPr>
        <w:t>, 2023</w:t>
      </w:r>
    </w:p>
    <w:p w14:paraId="4FCD2F3E" w14:textId="165185EC" w:rsidR="00AB0610" w:rsidRPr="009E781D" w:rsidRDefault="00262FF7" w:rsidP="00262FF7">
      <w:pPr>
        <w:rPr>
          <w:b/>
          <w:bCs/>
        </w:rPr>
      </w:pPr>
      <w:r>
        <w:rPr>
          <w:b/>
          <w:bCs/>
        </w:rPr>
        <w:br w:type="page"/>
      </w:r>
    </w:p>
    <w:p w14:paraId="12319607" w14:textId="591C50EC" w:rsidR="00262FF7" w:rsidRPr="00262FF7" w:rsidRDefault="00262FF7" w:rsidP="00262FF7">
      <w:pPr>
        <w:shd w:val="clear" w:color="auto" w:fill="FFFFFF"/>
        <w:spacing w:before="120" w:after="240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cstheme="minorHAnsi"/>
          <w:color w:val="202122"/>
          <w:spacing w:val="3"/>
          <w:shd w:val="clear" w:color="auto" w:fill="FFFFFF"/>
        </w:rPr>
        <w:lastRenderedPageBreak/>
        <w:t>This is the procedure for the flowchart "Nam's Journey to Study in Canada", the detailed steps are as follows:</w:t>
      </w:r>
    </w:p>
    <w:p w14:paraId="46801B68" w14:textId="508B7C6F" w:rsidR="00262FF7" w:rsidRPr="00262FF7" w:rsidRDefault="00262FF7" w:rsidP="00262FF7">
      <w:pPr>
        <w:shd w:val="clear" w:color="auto" w:fill="FFFFFF"/>
        <w:spacing w:before="120" w:after="240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1. English Requirement:</w:t>
      </w:r>
    </w:p>
    <w:p w14:paraId="3BA8401F" w14:textId="3C0A18F8" w:rsidR="00262FF7" w:rsidRPr="00262FF7" w:rsidRDefault="00262FF7" w:rsidP="00262FF7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Practice and take the IELTS exam</w:t>
      </w:r>
    </w:p>
    <w:p w14:paraId="40B0A8D9" w14:textId="77777777" w:rsidR="00262FF7" w:rsidRPr="00262FF7" w:rsidRDefault="00262FF7" w:rsidP="00262FF7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Aim for an overall score above 6.5.</w:t>
      </w:r>
    </w:p>
    <w:p w14:paraId="544A6087" w14:textId="00B617DF" w:rsidR="00262FF7" w:rsidRPr="00262FF7" w:rsidRDefault="00262FF7" w:rsidP="00262FF7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Result may take 2weeks to be processed.</w:t>
      </w:r>
    </w:p>
    <w:p w14:paraId="4465F0C3" w14:textId="77777777" w:rsidR="00262FF7" w:rsidRPr="00262FF7" w:rsidRDefault="00262FF7" w:rsidP="00262FF7">
      <w:pPr>
        <w:shd w:val="clear" w:color="auto" w:fill="FFFFFF"/>
        <w:spacing w:before="120" w:after="240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2. Program &amp; University/College Selection:</w:t>
      </w:r>
    </w:p>
    <w:p w14:paraId="15D23AE4" w14:textId="77777777" w:rsidR="00262FF7" w:rsidRPr="00262FF7" w:rsidRDefault="00262FF7" w:rsidP="00262FF7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Research on suitable programs and institutions.</w:t>
      </w:r>
    </w:p>
    <w:p w14:paraId="3D29EC55" w14:textId="77777777" w:rsidR="00262FF7" w:rsidRPr="00262FF7" w:rsidRDefault="00262FF7" w:rsidP="00262FF7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Choose an affordable option and career path.</w:t>
      </w:r>
    </w:p>
    <w:p w14:paraId="4DC9E3E9" w14:textId="77777777" w:rsidR="00262FF7" w:rsidRPr="00262FF7" w:rsidRDefault="00262FF7" w:rsidP="00262FF7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If rejected, research again</w:t>
      </w:r>
    </w:p>
    <w:p w14:paraId="55394260" w14:textId="77777777" w:rsidR="00262FF7" w:rsidRPr="00262FF7" w:rsidRDefault="00262FF7" w:rsidP="00262FF7">
      <w:pPr>
        <w:shd w:val="clear" w:color="auto" w:fill="FFFFFF"/>
        <w:spacing w:before="120" w:after="240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3. Visa Application:</w:t>
      </w:r>
    </w:p>
    <w:p w14:paraId="10B449D3" w14:textId="77777777" w:rsidR="00262FF7" w:rsidRPr="00262FF7" w:rsidRDefault="00262FF7" w:rsidP="00262FF7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Apply for the visa as early as possible.</w:t>
      </w:r>
    </w:p>
    <w:p w14:paraId="444FD378" w14:textId="77777777" w:rsidR="0097291E" w:rsidRDefault="00262FF7" w:rsidP="0097291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There is a possibility of rejection.</w:t>
      </w:r>
    </w:p>
    <w:p w14:paraId="27B28F0B" w14:textId="77777777" w:rsidR="0097291E" w:rsidRDefault="00262FF7" w:rsidP="0097291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If the visa is approved, book a flight immediately due to potential price fluctuations.</w:t>
      </w:r>
    </w:p>
    <w:p w14:paraId="719FA590" w14:textId="43EAF47F" w:rsidR="00262FF7" w:rsidRPr="00262FF7" w:rsidRDefault="00262FF7" w:rsidP="0097291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If not, apply again, and change the study plan.</w:t>
      </w:r>
    </w:p>
    <w:p w14:paraId="149F7782" w14:textId="18CE105A" w:rsidR="00262FF7" w:rsidRPr="00262FF7" w:rsidRDefault="0097291E" w:rsidP="00262FF7">
      <w:pPr>
        <w:shd w:val="clear" w:color="auto" w:fill="FFFFFF"/>
        <w:spacing w:before="120" w:after="240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>
        <w:rPr>
          <w:rFonts w:eastAsia="Times New Roman" w:cstheme="minorHAnsi"/>
          <w:color w:val="202122"/>
          <w:spacing w:val="3"/>
          <w:kern w:val="0"/>
          <w:lang w:val="en-CA" w:eastAsia="en-US"/>
        </w:rPr>
        <w:t xml:space="preserve">4. </w:t>
      </w:r>
      <w:r w:rsidR="00262FF7"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Study Permit:</w:t>
      </w:r>
    </w:p>
    <w:p w14:paraId="44B862CF" w14:textId="2B395162" w:rsidR="00262FF7" w:rsidRPr="00262FF7" w:rsidRDefault="00262FF7" w:rsidP="00262FF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The Study permit could be refused at the immigration gate, leading to a return to Vietnam</w:t>
      </w:r>
      <w:r w:rsidR="0097291E">
        <w:rPr>
          <w:rFonts w:eastAsia="Times New Roman" w:cstheme="minorHAnsi"/>
          <w:color w:val="202122"/>
          <w:spacing w:val="3"/>
          <w:kern w:val="0"/>
          <w:lang w:val="en-CA" w:eastAsia="en-US"/>
        </w:rPr>
        <w:t xml:space="preserve"> and start all over again.</w:t>
      </w:r>
    </w:p>
    <w:p w14:paraId="70B37BF5" w14:textId="704018BE" w:rsidR="00262FF7" w:rsidRDefault="00262FF7" w:rsidP="00262FF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  <w:r w:rsidRPr="00262FF7">
        <w:rPr>
          <w:rFonts w:eastAsia="Times New Roman" w:cstheme="minorHAnsi"/>
          <w:color w:val="202122"/>
          <w:spacing w:val="3"/>
          <w:kern w:val="0"/>
          <w:lang w:val="en-CA" w:eastAsia="en-US"/>
        </w:rPr>
        <w:t>Prepare documents and interview in person</w:t>
      </w:r>
      <w:r w:rsidR="00B340C1">
        <w:rPr>
          <w:rFonts w:eastAsia="Times New Roman" w:cstheme="minorHAnsi"/>
          <w:color w:val="202122"/>
          <w:spacing w:val="3"/>
          <w:kern w:val="0"/>
          <w:lang w:val="en-CA" w:eastAsia="en-US"/>
        </w:rPr>
        <w:t>.</w:t>
      </w:r>
    </w:p>
    <w:p w14:paraId="7C94B656" w14:textId="77777777" w:rsidR="00B340C1" w:rsidRPr="00262FF7" w:rsidRDefault="00B340C1" w:rsidP="00B340C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lang w:val="en-CA" w:eastAsia="en-US"/>
        </w:rPr>
      </w:pPr>
    </w:p>
    <w:p w14:paraId="706FE82C" w14:textId="5420BE91" w:rsidR="00262FF7" w:rsidRDefault="00262FF7" w:rsidP="00262FF7">
      <w:pPr>
        <w:pStyle w:val="TOCHeading"/>
        <w:numPr>
          <w:ilvl w:val="0"/>
          <w:numId w:val="0"/>
        </w:numPr>
      </w:pPr>
    </w:p>
    <w:p w14:paraId="4843D914" w14:textId="7BF6AD8A" w:rsidR="00B87576" w:rsidRPr="008814BE" w:rsidRDefault="008814BE" w:rsidP="00C85A9B">
      <w:pPr>
        <w:spacing w:line="360" w:lineRule="auto"/>
        <w:ind w:left="284"/>
        <w:rPr>
          <w:lang/>
        </w:rPr>
      </w:pPr>
      <w:r w:rsidRPr="00CD3539">
        <w:t xml:space="preserve"> </w:t>
      </w:r>
    </w:p>
    <w:sectPr w:rsidR="00B87576" w:rsidRPr="008814BE" w:rsidSect="00B42CC5">
      <w:footerReference w:type="first" r:id="rId9"/>
      <w:footnotePr>
        <w:pos w:val="beneathText"/>
      </w:footnotePr>
      <w:type w:val="continuous"/>
      <w:pgSz w:w="12240" w:h="15840" w:code="1"/>
      <w:pgMar w:top="1244" w:right="1440" w:bottom="844" w:left="1440" w:header="567" w:footer="421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FE28" w14:textId="77777777" w:rsidR="00E2555E" w:rsidRDefault="00E2555E">
      <w:pPr>
        <w:spacing w:line="240" w:lineRule="auto"/>
      </w:pPr>
      <w:r>
        <w:separator/>
      </w:r>
    </w:p>
    <w:p w14:paraId="3DEEEDE4" w14:textId="77777777" w:rsidR="00E2555E" w:rsidRDefault="00E2555E"/>
    <w:p w14:paraId="122927DC" w14:textId="77777777" w:rsidR="00E2555E" w:rsidRDefault="00E2555E" w:rsidP="009E781D"/>
  </w:endnote>
  <w:endnote w:type="continuationSeparator" w:id="0">
    <w:p w14:paraId="02015845" w14:textId="77777777" w:rsidR="00E2555E" w:rsidRDefault="00E2555E">
      <w:pPr>
        <w:spacing w:line="240" w:lineRule="auto"/>
      </w:pPr>
      <w:r>
        <w:continuationSeparator/>
      </w:r>
    </w:p>
    <w:p w14:paraId="08A40385" w14:textId="77777777" w:rsidR="00E2555E" w:rsidRDefault="00E2555E"/>
    <w:p w14:paraId="1727BE7E" w14:textId="77777777" w:rsidR="00E2555E" w:rsidRDefault="00E2555E" w:rsidP="009E7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6550" w14:textId="77777777" w:rsidR="00E2555E" w:rsidRDefault="00E2555E">
      <w:pPr>
        <w:spacing w:line="240" w:lineRule="auto"/>
      </w:pPr>
      <w:r>
        <w:separator/>
      </w:r>
    </w:p>
    <w:p w14:paraId="317E94B7" w14:textId="77777777" w:rsidR="00E2555E" w:rsidRDefault="00E2555E"/>
    <w:p w14:paraId="601C0479" w14:textId="77777777" w:rsidR="00E2555E" w:rsidRDefault="00E2555E" w:rsidP="009E781D"/>
  </w:footnote>
  <w:footnote w:type="continuationSeparator" w:id="0">
    <w:p w14:paraId="3330EDC9" w14:textId="77777777" w:rsidR="00E2555E" w:rsidRDefault="00E2555E">
      <w:pPr>
        <w:spacing w:line="240" w:lineRule="auto"/>
      </w:pPr>
      <w:r>
        <w:continuationSeparator/>
      </w:r>
    </w:p>
    <w:p w14:paraId="771F0F62" w14:textId="77777777" w:rsidR="00E2555E" w:rsidRDefault="00E2555E"/>
    <w:p w14:paraId="7D9E1ADC" w14:textId="77777777" w:rsidR="00E2555E" w:rsidRDefault="00E2555E" w:rsidP="009E7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931B2C"/>
    <w:multiLevelType w:val="hybridMultilevel"/>
    <w:tmpl w:val="FF54C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F228F"/>
    <w:multiLevelType w:val="hybridMultilevel"/>
    <w:tmpl w:val="50A2B1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D24D4"/>
    <w:multiLevelType w:val="hybridMultilevel"/>
    <w:tmpl w:val="2C145B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3F1774"/>
    <w:multiLevelType w:val="multilevel"/>
    <w:tmpl w:val="C0D0A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7705D"/>
    <w:multiLevelType w:val="hybridMultilevel"/>
    <w:tmpl w:val="D4403E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BD7345C"/>
    <w:multiLevelType w:val="hybridMultilevel"/>
    <w:tmpl w:val="74AA17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437D4F"/>
    <w:multiLevelType w:val="multilevel"/>
    <w:tmpl w:val="47B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CC2565"/>
    <w:multiLevelType w:val="hybridMultilevel"/>
    <w:tmpl w:val="BA2E26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251506"/>
    <w:multiLevelType w:val="hybridMultilevel"/>
    <w:tmpl w:val="C888A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63CEC"/>
    <w:multiLevelType w:val="hybridMultilevel"/>
    <w:tmpl w:val="28B04A66"/>
    <w:lvl w:ilvl="0" w:tplc="8190E10C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1212C1F"/>
    <w:multiLevelType w:val="hybridMultilevel"/>
    <w:tmpl w:val="C6B2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6E25ED"/>
    <w:multiLevelType w:val="multilevel"/>
    <w:tmpl w:val="3F3AF0B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CF7200"/>
    <w:multiLevelType w:val="hybridMultilevel"/>
    <w:tmpl w:val="C59C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D13332"/>
    <w:multiLevelType w:val="multilevel"/>
    <w:tmpl w:val="A3740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4C00B9"/>
    <w:multiLevelType w:val="multilevel"/>
    <w:tmpl w:val="F41E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EAB0828"/>
    <w:multiLevelType w:val="multilevel"/>
    <w:tmpl w:val="490C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DA27EA"/>
    <w:multiLevelType w:val="hybridMultilevel"/>
    <w:tmpl w:val="1426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1B51C3"/>
    <w:multiLevelType w:val="hybridMultilevel"/>
    <w:tmpl w:val="F230D6F4"/>
    <w:lvl w:ilvl="0" w:tplc="82DCA28A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3B1C6CC2"/>
    <w:multiLevelType w:val="hybridMultilevel"/>
    <w:tmpl w:val="F200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BD6E67"/>
    <w:multiLevelType w:val="hybridMultilevel"/>
    <w:tmpl w:val="723256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F6B3D11"/>
    <w:multiLevelType w:val="hybridMultilevel"/>
    <w:tmpl w:val="D6A8A7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1F1758F"/>
    <w:multiLevelType w:val="hybridMultilevel"/>
    <w:tmpl w:val="8994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91785F"/>
    <w:multiLevelType w:val="hybridMultilevel"/>
    <w:tmpl w:val="5CD6D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0A401C"/>
    <w:multiLevelType w:val="multilevel"/>
    <w:tmpl w:val="4AC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F60611"/>
    <w:multiLevelType w:val="multilevel"/>
    <w:tmpl w:val="C39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2B5767"/>
    <w:multiLevelType w:val="hybridMultilevel"/>
    <w:tmpl w:val="2B50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CE0A5D"/>
    <w:multiLevelType w:val="multilevel"/>
    <w:tmpl w:val="78B434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C81364"/>
    <w:multiLevelType w:val="hybridMultilevel"/>
    <w:tmpl w:val="53F682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994945"/>
    <w:multiLevelType w:val="hybridMultilevel"/>
    <w:tmpl w:val="7BF8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870CD5"/>
    <w:multiLevelType w:val="hybridMultilevel"/>
    <w:tmpl w:val="DB027E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6565878"/>
    <w:multiLevelType w:val="multilevel"/>
    <w:tmpl w:val="6DF4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9F005A4"/>
    <w:multiLevelType w:val="hybridMultilevel"/>
    <w:tmpl w:val="1A406C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D973DB7"/>
    <w:multiLevelType w:val="multilevel"/>
    <w:tmpl w:val="991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3076CA"/>
    <w:multiLevelType w:val="hybridMultilevel"/>
    <w:tmpl w:val="FEDA8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CF41C2"/>
    <w:multiLevelType w:val="hybridMultilevel"/>
    <w:tmpl w:val="32203B68"/>
    <w:lvl w:ilvl="0" w:tplc="8F9A774E">
      <w:start w:val="1"/>
      <w:numFmt w:val="upperRoman"/>
      <w:pStyle w:val="Heading1"/>
      <w:lvlText w:val="%1."/>
      <w:lvlJc w:val="left"/>
      <w:pPr>
        <w:ind w:left="2422" w:hanging="72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5" w15:restartNumberingAfterBreak="0">
    <w:nsid w:val="61025188"/>
    <w:multiLevelType w:val="hybridMultilevel"/>
    <w:tmpl w:val="DFD23F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4C411FD"/>
    <w:multiLevelType w:val="hybridMultilevel"/>
    <w:tmpl w:val="ECC26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3B5F11"/>
    <w:multiLevelType w:val="hybridMultilevel"/>
    <w:tmpl w:val="F54AC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492F52"/>
    <w:multiLevelType w:val="hybridMultilevel"/>
    <w:tmpl w:val="CC2E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64531C"/>
    <w:multiLevelType w:val="hybridMultilevel"/>
    <w:tmpl w:val="5F4EBC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29B050E"/>
    <w:multiLevelType w:val="multilevel"/>
    <w:tmpl w:val="13FAB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371F5C"/>
    <w:multiLevelType w:val="hybridMultilevel"/>
    <w:tmpl w:val="91A62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A54C93"/>
    <w:multiLevelType w:val="hybridMultilevel"/>
    <w:tmpl w:val="4B126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A82219"/>
    <w:multiLevelType w:val="multilevel"/>
    <w:tmpl w:val="8254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9252925">
    <w:abstractNumId w:val="9"/>
  </w:num>
  <w:num w:numId="2" w16cid:durableId="804395191">
    <w:abstractNumId w:val="7"/>
  </w:num>
  <w:num w:numId="3" w16cid:durableId="1542396123">
    <w:abstractNumId w:val="6"/>
  </w:num>
  <w:num w:numId="4" w16cid:durableId="512456354">
    <w:abstractNumId w:val="5"/>
  </w:num>
  <w:num w:numId="5" w16cid:durableId="509755081">
    <w:abstractNumId w:val="4"/>
  </w:num>
  <w:num w:numId="6" w16cid:durableId="1478382012">
    <w:abstractNumId w:val="8"/>
  </w:num>
  <w:num w:numId="7" w16cid:durableId="943808314">
    <w:abstractNumId w:val="3"/>
  </w:num>
  <w:num w:numId="8" w16cid:durableId="218639062">
    <w:abstractNumId w:val="2"/>
  </w:num>
  <w:num w:numId="9" w16cid:durableId="323507102">
    <w:abstractNumId w:val="1"/>
  </w:num>
  <w:num w:numId="10" w16cid:durableId="1248464332">
    <w:abstractNumId w:val="0"/>
  </w:num>
  <w:num w:numId="11" w16cid:durableId="1139763469">
    <w:abstractNumId w:val="44"/>
  </w:num>
  <w:num w:numId="12" w16cid:durableId="1768229802">
    <w:abstractNumId w:val="15"/>
  </w:num>
  <w:num w:numId="13" w16cid:durableId="57437927">
    <w:abstractNumId w:val="45"/>
  </w:num>
  <w:num w:numId="14" w16cid:durableId="852651642">
    <w:abstractNumId w:val="14"/>
  </w:num>
  <w:num w:numId="15" w16cid:durableId="1193377757">
    <w:abstractNumId w:val="17"/>
  </w:num>
  <w:num w:numId="16" w16cid:durableId="217057526">
    <w:abstractNumId w:val="49"/>
  </w:num>
  <w:num w:numId="17" w16cid:durableId="330791083">
    <w:abstractNumId w:val="12"/>
  </w:num>
  <w:num w:numId="18" w16cid:durableId="1131288904">
    <w:abstractNumId w:val="11"/>
  </w:num>
  <w:num w:numId="19" w16cid:durableId="302664757">
    <w:abstractNumId w:val="35"/>
  </w:num>
  <w:num w:numId="20" w16cid:durableId="187527428">
    <w:abstractNumId w:val="52"/>
  </w:num>
  <w:num w:numId="21" w16cid:durableId="1206218029">
    <w:abstractNumId w:val="22"/>
  </w:num>
  <w:num w:numId="22" w16cid:durableId="1327050310">
    <w:abstractNumId w:val="46"/>
  </w:num>
  <w:num w:numId="23" w16cid:durableId="1247181919">
    <w:abstractNumId w:val="20"/>
  </w:num>
  <w:num w:numId="24" w16cid:durableId="886188426">
    <w:abstractNumId w:val="28"/>
  </w:num>
  <w:num w:numId="25" w16cid:durableId="211162641">
    <w:abstractNumId w:val="29"/>
  </w:num>
  <w:num w:numId="26" w16cid:durableId="1649480059">
    <w:abstractNumId w:val="39"/>
  </w:num>
  <w:num w:numId="27" w16cid:durableId="1472675588">
    <w:abstractNumId w:val="30"/>
  </w:num>
  <w:num w:numId="28" w16cid:durableId="627735982">
    <w:abstractNumId w:val="27"/>
  </w:num>
  <w:num w:numId="29" w16cid:durableId="1234312385">
    <w:abstractNumId w:val="19"/>
  </w:num>
  <w:num w:numId="30" w16cid:durableId="684215781">
    <w:abstractNumId w:val="21"/>
  </w:num>
  <w:num w:numId="31" w16cid:durableId="634288531">
    <w:abstractNumId w:val="13"/>
  </w:num>
  <w:num w:numId="32" w16cid:durableId="1911230706">
    <w:abstractNumId w:val="34"/>
  </w:num>
  <w:num w:numId="33" w16cid:durableId="1152210748">
    <w:abstractNumId w:val="50"/>
  </w:num>
  <w:num w:numId="34" w16cid:durableId="378018840">
    <w:abstractNumId w:val="25"/>
  </w:num>
  <w:num w:numId="35" w16cid:durableId="1950163080">
    <w:abstractNumId w:val="23"/>
  </w:num>
  <w:num w:numId="36" w16cid:durableId="448016716">
    <w:abstractNumId w:val="36"/>
  </w:num>
  <w:num w:numId="37" w16cid:durableId="1956017151">
    <w:abstractNumId w:val="32"/>
  </w:num>
  <w:num w:numId="38" w16cid:durableId="635334655">
    <w:abstractNumId w:val="41"/>
  </w:num>
  <w:num w:numId="39" w16cid:durableId="1513494403">
    <w:abstractNumId w:val="26"/>
  </w:num>
  <w:num w:numId="40" w16cid:durableId="1857765129">
    <w:abstractNumId w:val="48"/>
  </w:num>
  <w:num w:numId="41" w16cid:durableId="380060508">
    <w:abstractNumId w:val="43"/>
  </w:num>
  <w:num w:numId="42" w16cid:durableId="288243960">
    <w:abstractNumId w:val="18"/>
  </w:num>
  <w:num w:numId="43" w16cid:durableId="483274848">
    <w:abstractNumId w:val="10"/>
  </w:num>
  <w:num w:numId="44" w16cid:durableId="255016002">
    <w:abstractNumId w:val="37"/>
  </w:num>
  <w:num w:numId="45" w16cid:durableId="1223173155">
    <w:abstractNumId w:val="47"/>
  </w:num>
  <w:num w:numId="46" w16cid:durableId="1549146481">
    <w:abstractNumId w:val="42"/>
  </w:num>
  <w:num w:numId="47" w16cid:durableId="1844857492">
    <w:abstractNumId w:val="31"/>
  </w:num>
  <w:num w:numId="48" w16cid:durableId="1088699591">
    <w:abstractNumId w:val="38"/>
  </w:num>
  <w:num w:numId="49" w16cid:durableId="1586450106">
    <w:abstractNumId w:val="51"/>
  </w:num>
  <w:num w:numId="50" w16cid:durableId="1338077543">
    <w:abstractNumId w:val="24"/>
  </w:num>
  <w:num w:numId="51" w16cid:durableId="890994322">
    <w:abstractNumId w:val="40"/>
  </w:num>
  <w:num w:numId="52" w16cid:durableId="2086758447">
    <w:abstractNumId w:val="53"/>
  </w:num>
  <w:num w:numId="53" w16cid:durableId="977804301">
    <w:abstractNumId w:val="16"/>
  </w:num>
  <w:num w:numId="54" w16cid:durableId="575284142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0"/>
    <w:rsid w:val="00002727"/>
    <w:rsid w:val="000301AE"/>
    <w:rsid w:val="000712D8"/>
    <w:rsid w:val="00074B02"/>
    <w:rsid w:val="000B5568"/>
    <w:rsid w:val="000C4FD5"/>
    <w:rsid w:val="000C5CE1"/>
    <w:rsid w:val="00102176"/>
    <w:rsid w:val="00155D4B"/>
    <w:rsid w:val="001C462B"/>
    <w:rsid w:val="00237FCA"/>
    <w:rsid w:val="00261A4F"/>
    <w:rsid w:val="00262FF7"/>
    <w:rsid w:val="0026717A"/>
    <w:rsid w:val="002A34CA"/>
    <w:rsid w:val="002E57C0"/>
    <w:rsid w:val="00301DE5"/>
    <w:rsid w:val="003062F5"/>
    <w:rsid w:val="0031354A"/>
    <w:rsid w:val="00372490"/>
    <w:rsid w:val="003829B7"/>
    <w:rsid w:val="00391976"/>
    <w:rsid w:val="003B0FD1"/>
    <w:rsid w:val="004058F9"/>
    <w:rsid w:val="0042199B"/>
    <w:rsid w:val="0043264E"/>
    <w:rsid w:val="00434FC6"/>
    <w:rsid w:val="00451350"/>
    <w:rsid w:val="004631FC"/>
    <w:rsid w:val="004A48F7"/>
    <w:rsid w:val="004B64D0"/>
    <w:rsid w:val="004B7F27"/>
    <w:rsid w:val="00530B95"/>
    <w:rsid w:val="00540B06"/>
    <w:rsid w:val="005510F5"/>
    <w:rsid w:val="00563BF9"/>
    <w:rsid w:val="00571AE4"/>
    <w:rsid w:val="00580006"/>
    <w:rsid w:val="005A4BDC"/>
    <w:rsid w:val="005E35A1"/>
    <w:rsid w:val="005E6687"/>
    <w:rsid w:val="005F3DBD"/>
    <w:rsid w:val="0062624A"/>
    <w:rsid w:val="006275C8"/>
    <w:rsid w:val="0063563B"/>
    <w:rsid w:val="006759B3"/>
    <w:rsid w:val="006B20F4"/>
    <w:rsid w:val="006E23F1"/>
    <w:rsid w:val="006F4F9C"/>
    <w:rsid w:val="006F50E3"/>
    <w:rsid w:val="0072709A"/>
    <w:rsid w:val="00756E1F"/>
    <w:rsid w:val="00770F0A"/>
    <w:rsid w:val="00783605"/>
    <w:rsid w:val="0080324E"/>
    <w:rsid w:val="00805EC3"/>
    <w:rsid w:val="00827833"/>
    <w:rsid w:val="00831D0C"/>
    <w:rsid w:val="008710D1"/>
    <w:rsid w:val="00880F54"/>
    <w:rsid w:val="008814BE"/>
    <w:rsid w:val="008C5073"/>
    <w:rsid w:val="008E1320"/>
    <w:rsid w:val="008F362D"/>
    <w:rsid w:val="008F4151"/>
    <w:rsid w:val="00923B4A"/>
    <w:rsid w:val="00937ADA"/>
    <w:rsid w:val="009715A9"/>
    <w:rsid w:val="0097291E"/>
    <w:rsid w:val="009979FC"/>
    <w:rsid w:val="009A2021"/>
    <w:rsid w:val="009A75FF"/>
    <w:rsid w:val="009B47D9"/>
    <w:rsid w:val="009D5FAA"/>
    <w:rsid w:val="009E781D"/>
    <w:rsid w:val="00A03E04"/>
    <w:rsid w:val="00A03E1A"/>
    <w:rsid w:val="00A12676"/>
    <w:rsid w:val="00A30ACF"/>
    <w:rsid w:val="00A665CA"/>
    <w:rsid w:val="00A8580C"/>
    <w:rsid w:val="00A92B8C"/>
    <w:rsid w:val="00AB0610"/>
    <w:rsid w:val="00AC60F9"/>
    <w:rsid w:val="00AF4D41"/>
    <w:rsid w:val="00B061DD"/>
    <w:rsid w:val="00B20834"/>
    <w:rsid w:val="00B340C1"/>
    <w:rsid w:val="00B42CC5"/>
    <w:rsid w:val="00B64DA1"/>
    <w:rsid w:val="00B87576"/>
    <w:rsid w:val="00C00809"/>
    <w:rsid w:val="00C02F6D"/>
    <w:rsid w:val="00C10B54"/>
    <w:rsid w:val="00C27F4C"/>
    <w:rsid w:val="00C316BD"/>
    <w:rsid w:val="00C46F05"/>
    <w:rsid w:val="00C85A9B"/>
    <w:rsid w:val="00C923B8"/>
    <w:rsid w:val="00CD3539"/>
    <w:rsid w:val="00CD795A"/>
    <w:rsid w:val="00CE0AC2"/>
    <w:rsid w:val="00CF2163"/>
    <w:rsid w:val="00D01CD5"/>
    <w:rsid w:val="00D33F8E"/>
    <w:rsid w:val="00D70410"/>
    <w:rsid w:val="00D73231"/>
    <w:rsid w:val="00DA290F"/>
    <w:rsid w:val="00DD1E4C"/>
    <w:rsid w:val="00DE2851"/>
    <w:rsid w:val="00DF0A10"/>
    <w:rsid w:val="00E05F24"/>
    <w:rsid w:val="00E135B7"/>
    <w:rsid w:val="00E14CF9"/>
    <w:rsid w:val="00E251A6"/>
    <w:rsid w:val="00E2555E"/>
    <w:rsid w:val="00E762B3"/>
    <w:rsid w:val="00E817AD"/>
    <w:rsid w:val="00EA10D6"/>
    <w:rsid w:val="00EA2B52"/>
    <w:rsid w:val="00EA4E4B"/>
    <w:rsid w:val="00F0016A"/>
    <w:rsid w:val="00F00A01"/>
    <w:rsid w:val="00F05589"/>
    <w:rsid w:val="00F13D7A"/>
    <w:rsid w:val="00F20282"/>
    <w:rsid w:val="00F65797"/>
    <w:rsid w:val="00F900A7"/>
    <w:rsid w:val="00F93D23"/>
    <w:rsid w:val="00FB56D8"/>
    <w:rsid w:val="00FD5DA6"/>
    <w:rsid w:val="00FE2BEE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3618A"/>
  <w15:chartTrackingRefBased/>
  <w15:docId w15:val="{A4E2D343-A0C7-314A-B413-E8A43DD5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CF"/>
    <w:pPr>
      <w:ind w:firstLine="0"/>
    </w:pPr>
    <w:rPr>
      <w:kern w:val="24"/>
    </w:rPr>
  </w:style>
  <w:style w:type="paragraph" w:styleId="Heading1">
    <w:name w:val="heading 1"/>
    <w:basedOn w:val="Normal"/>
    <w:next w:val="Normal"/>
    <w:link w:val="Heading1Char"/>
    <w:autoRedefine/>
    <w:uiPriority w:val="4"/>
    <w:qFormat/>
    <w:rsid w:val="00A30ACF"/>
    <w:pPr>
      <w:keepNext/>
      <w:keepLines/>
      <w:numPr>
        <w:numId w:val="11"/>
      </w:numPr>
      <w:spacing w:before="240" w:after="120"/>
      <w:ind w:left="284" w:firstLine="0"/>
      <w:outlineLvl w:val="0"/>
    </w:pPr>
    <w:rPr>
      <w:rFonts w:asciiTheme="majorHAnsi" w:eastAsiaTheme="majorEastAsia" w:hAnsiTheme="majorHAnsi" w:cs="Times New Roman (Headings CS)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C85A9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A30ACF"/>
    <w:rPr>
      <w:rFonts w:asciiTheme="majorHAnsi" w:eastAsiaTheme="majorEastAsia" w:hAnsiTheme="majorHAnsi" w:cs="Times New Roman (Headings CS)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sid w:val="00C85A9B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B7F27"/>
    <w:pPr>
      <w:tabs>
        <w:tab w:val="left" w:pos="1200"/>
        <w:tab w:val="right" w:leader="dot" w:pos="9350"/>
      </w:tabs>
      <w:spacing w:before="240" w:after="120" w:line="240" w:lineRule="auto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5A9B"/>
    <w:pPr>
      <w:tabs>
        <w:tab w:val="left" w:pos="1440"/>
        <w:tab w:val="right" w:leader="dot" w:pos="9350"/>
      </w:tabs>
      <w:spacing w:before="120" w:line="240" w:lineRule="auto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BDC"/>
    <w:rPr>
      <w:color w:val="919191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14CF9"/>
  </w:style>
  <w:style w:type="paragraph" w:customStyle="1" w:styleId="paragraph">
    <w:name w:val="paragraph"/>
    <w:basedOn w:val="Normal"/>
    <w:rsid w:val="002A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</w:rPr>
  </w:style>
  <w:style w:type="character" w:customStyle="1" w:styleId="normaltextrun">
    <w:name w:val="normaltextrun"/>
    <w:basedOn w:val="DefaultParagraphFont"/>
    <w:rsid w:val="002A34CA"/>
  </w:style>
  <w:style w:type="character" w:customStyle="1" w:styleId="eop">
    <w:name w:val="eop"/>
    <w:basedOn w:val="DefaultParagraphFont"/>
    <w:rsid w:val="002A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mnh/Library/Containers/com.microsoft.Word/Data/Library/Application%20Support/Microsoft/Office/16.0/DTS/en-CA%7b60AF9319-A2CB-B141-A6AC-39FE82C35DA2%7d/%7bE32E0B61-D398-1F4C-A065-1C04EB23C7DB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04EAD7BA36E44D988899646E11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F4DAF-96B5-2B44-B644-226D267A81F3}"/>
      </w:docPartPr>
      <w:docPartBody>
        <w:p w:rsidR="00582FD0" w:rsidRDefault="00000000">
          <w:pPr>
            <w:pStyle w:val="3B04EAD7BA36E44D988899646E11BED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8E"/>
    <w:rsid w:val="00146AC5"/>
    <w:rsid w:val="00322B6D"/>
    <w:rsid w:val="00486571"/>
    <w:rsid w:val="00582FD0"/>
    <w:rsid w:val="005C5E1D"/>
    <w:rsid w:val="007E2536"/>
    <w:rsid w:val="00A830CB"/>
    <w:rsid w:val="00B94389"/>
    <w:rsid w:val="00C26E40"/>
    <w:rsid w:val="00D2798E"/>
    <w:rsid w:val="00F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04EAD7BA36E44D988899646E11BED4">
    <w:name w:val="3B04EAD7BA36E44D988899646E11BED4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Proposal Report Writing Planner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{E32E0B61-D398-1F4C-A065-1C04EB23C7DB}tf10002091.dotx</Template>
  <TotalTime>218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REPORT WRITING PLANNER
FINAL REPORT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Flowchart Assignment</dc:title>
  <dc:subject/>
  <dc:creator>CCBC7 – Henry and Nam</dc:creator>
  <cp:keywords/>
  <dc:description/>
  <cp:lastModifiedBy>Nguyen, Nam</cp:lastModifiedBy>
  <cp:revision>20</cp:revision>
  <cp:lastPrinted>2023-10-20T21:18:00Z</cp:lastPrinted>
  <dcterms:created xsi:type="dcterms:W3CDTF">2023-10-20T21:18:00Z</dcterms:created>
  <dcterms:modified xsi:type="dcterms:W3CDTF">2023-11-10T17:07:00Z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